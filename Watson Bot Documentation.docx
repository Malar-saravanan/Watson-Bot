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19689" w14:textId="77777777" w:rsidR="00097314" w:rsidRDefault="00F569A9">
      <w:pPr>
        <w:pStyle w:val="Heading1"/>
      </w:pPr>
      <w:r>
        <w:t xml:space="preserve">How to create a </w:t>
      </w:r>
      <w:r w:rsidR="00466CE5">
        <w:t>Bot using Watson Services?</w:t>
      </w:r>
    </w:p>
    <w:p w14:paraId="2968C28A" w14:textId="77777777" w:rsidR="00F569A9" w:rsidRDefault="00F569A9" w:rsidP="00F569A9"/>
    <w:p w14:paraId="32FBE786" w14:textId="77777777" w:rsidR="00F569A9" w:rsidRPr="007F2074" w:rsidRDefault="00F569A9" w:rsidP="00F569A9">
      <w:pPr>
        <w:rPr>
          <w:b/>
        </w:rPr>
      </w:pPr>
      <w:r w:rsidRPr="007F2074">
        <w:rPr>
          <w:b/>
        </w:rPr>
        <w:t>Prerequisite Software to be installed</w:t>
      </w:r>
    </w:p>
    <w:p w14:paraId="04EDCCC9" w14:textId="77777777" w:rsidR="00F569A9" w:rsidRPr="007F2074" w:rsidRDefault="00F569A9" w:rsidP="00F569A9">
      <w:pPr>
        <w:rPr>
          <w:b/>
        </w:rPr>
      </w:pPr>
    </w:p>
    <w:p w14:paraId="31D5EAFA" w14:textId="77777777" w:rsidR="00F569A9" w:rsidRDefault="00F569A9" w:rsidP="00F569A9">
      <w:r>
        <w:t xml:space="preserve">1.Node.js runtime and npm package manager </w:t>
      </w:r>
    </w:p>
    <w:p w14:paraId="76A435E2" w14:textId="77777777" w:rsidR="00F569A9" w:rsidRDefault="00F569A9" w:rsidP="00F569A9">
      <w:r>
        <w:t>2. Create a bluemix account.</w:t>
      </w:r>
    </w:p>
    <w:p w14:paraId="14B420BB" w14:textId="77777777" w:rsidR="00DF576D" w:rsidRDefault="00DF576D" w:rsidP="00F569A9">
      <w:r>
        <w:t>3. To install Botkit in the terminal</w:t>
      </w:r>
      <w:r w:rsidRPr="00DF576D">
        <w:t xml:space="preserve"> npm install -g </w:t>
      </w:r>
      <w:r>
        <w:t>b</w:t>
      </w:r>
      <w:r w:rsidRPr="00DF576D">
        <w:t>otkit</w:t>
      </w:r>
    </w:p>
    <w:p w14:paraId="5D5862B3" w14:textId="77777777" w:rsidR="00F569A9" w:rsidRDefault="00F569A9" w:rsidP="00F569A9"/>
    <w:p w14:paraId="22CF52C8" w14:textId="77777777" w:rsidR="00F569A9" w:rsidRPr="007F2074" w:rsidRDefault="00F569A9" w:rsidP="00F569A9">
      <w:pPr>
        <w:rPr>
          <w:b/>
        </w:rPr>
      </w:pPr>
      <w:r w:rsidRPr="007F2074">
        <w:rPr>
          <w:b/>
        </w:rPr>
        <w:t>Steps to install the app locally</w:t>
      </w:r>
    </w:p>
    <w:p w14:paraId="06A78FC3" w14:textId="77777777" w:rsidR="00F569A9" w:rsidRDefault="00F569A9" w:rsidP="00F569A9">
      <w:pPr>
        <w:pStyle w:val="ListParagraph"/>
        <w:numPr>
          <w:ilvl w:val="0"/>
          <w:numId w:val="16"/>
        </w:numPr>
      </w:pPr>
      <w:r>
        <w:t>Download the project folder into the local system where the app has to be deployed.</w:t>
      </w:r>
    </w:p>
    <w:p w14:paraId="6542DBCB" w14:textId="77777777" w:rsidR="00F569A9" w:rsidRDefault="00F569A9" w:rsidP="00F569A9">
      <w:pPr>
        <w:pStyle w:val="ListParagraph"/>
        <w:numPr>
          <w:ilvl w:val="0"/>
          <w:numId w:val="16"/>
        </w:numPr>
      </w:pPr>
      <w:r>
        <w:t xml:space="preserve">The following steps to be followed to create the service in the bluemix </w:t>
      </w:r>
    </w:p>
    <w:p w14:paraId="50F6DE2D" w14:textId="77777777" w:rsidR="00F569A9" w:rsidRDefault="00F569A9" w:rsidP="00F569A9">
      <w:pPr>
        <w:pStyle w:val="ListParagraph"/>
        <w:ind w:left="1080"/>
      </w:pPr>
    </w:p>
    <w:p w14:paraId="29B63F9D" w14:textId="77777777" w:rsidR="00F569A9" w:rsidRDefault="00F569A9" w:rsidP="00F569A9">
      <w:pPr>
        <w:pStyle w:val="ListParagraph"/>
        <w:numPr>
          <w:ilvl w:val="0"/>
          <w:numId w:val="17"/>
        </w:numPr>
      </w:pPr>
      <w:r>
        <w:t xml:space="preserve">Go to this link </w:t>
      </w:r>
      <w:hyperlink r:id="rId7" w:history="1">
        <w:r w:rsidRPr="00F569A9">
          <w:rPr>
            <w:rStyle w:val="Hyperlink"/>
          </w:rPr>
          <w:t>https://console.bluemix.net/dashboard/apps/</w:t>
        </w:r>
      </w:hyperlink>
      <w:r>
        <w:t xml:space="preserve"> and create a resource for the following services</w:t>
      </w:r>
    </w:p>
    <w:p w14:paraId="4FB326A7" w14:textId="77777777" w:rsidR="00F569A9" w:rsidRDefault="00F569A9" w:rsidP="00F569A9">
      <w:pPr>
        <w:pStyle w:val="ListParagraph"/>
        <w:numPr>
          <w:ilvl w:val="0"/>
          <w:numId w:val="18"/>
        </w:numPr>
      </w:pPr>
      <w:r>
        <w:t xml:space="preserve">Watson Conversation </w:t>
      </w:r>
    </w:p>
    <w:p w14:paraId="26DEAC7C" w14:textId="77777777" w:rsidR="00F569A9" w:rsidRDefault="00F569A9" w:rsidP="00F569A9">
      <w:pPr>
        <w:pStyle w:val="ListParagraph"/>
        <w:numPr>
          <w:ilvl w:val="0"/>
          <w:numId w:val="18"/>
        </w:numPr>
      </w:pPr>
      <w:r>
        <w:t xml:space="preserve">Watson Speech to Text </w:t>
      </w:r>
    </w:p>
    <w:p w14:paraId="478BE664" w14:textId="77777777" w:rsidR="00F569A9" w:rsidRDefault="00F569A9" w:rsidP="00F569A9">
      <w:pPr>
        <w:pStyle w:val="ListParagraph"/>
        <w:numPr>
          <w:ilvl w:val="0"/>
          <w:numId w:val="18"/>
        </w:numPr>
      </w:pPr>
      <w:r>
        <w:t>Watson Text to Speech</w:t>
      </w:r>
    </w:p>
    <w:p w14:paraId="5D125FE5" w14:textId="77777777" w:rsidR="00F569A9" w:rsidRDefault="00F569A9" w:rsidP="00F569A9">
      <w:pPr>
        <w:pStyle w:val="ListParagraph"/>
        <w:numPr>
          <w:ilvl w:val="0"/>
          <w:numId w:val="17"/>
        </w:numPr>
      </w:pPr>
      <w:r>
        <w:t xml:space="preserve">Once the services are </w:t>
      </w:r>
      <w:r w:rsidR="00466CE5">
        <w:t>created,</w:t>
      </w:r>
      <w:r>
        <w:t xml:space="preserve"> note </w:t>
      </w:r>
      <w:r w:rsidR="00466CE5">
        <w:t>down the Service C</w:t>
      </w:r>
      <w:r>
        <w:t>redentials (</w:t>
      </w:r>
      <w:r w:rsidR="00466CE5">
        <w:t xml:space="preserve">username, </w:t>
      </w:r>
      <w:r>
        <w:t>password) for each</w:t>
      </w:r>
      <w:r w:rsidR="00466CE5">
        <w:t xml:space="preserve"> service if its already created, else add new credential for the services.</w:t>
      </w:r>
    </w:p>
    <w:p w14:paraId="24F5BEAB" w14:textId="77777777" w:rsidR="00466CE5" w:rsidRDefault="00466CE5" w:rsidP="00F569A9">
      <w:pPr>
        <w:pStyle w:val="ListParagraph"/>
        <w:numPr>
          <w:ilvl w:val="0"/>
          <w:numId w:val="17"/>
        </w:numPr>
      </w:pPr>
      <w:r>
        <w:t>Go to Manage tab and launch the service.</w:t>
      </w:r>
    </w:p>
    <w:p w14:paraId="02A05DDF" w14:textId="77777777" w:rsidR="00466CE5" w:rsidRDefault="00466CE5" w:rsidP="00F569A9">
      <w:pPr>
        <w:pStyle w:val="ListParagraph"/>
        <w:numPr>
          <w:ilvl w:val="0"/>
          <w:numId w:val="17"/>
        </w:numPr>
      </w:pPr>
      <w:r>
        <w:lastRenderedPageBreak/>
        <w:t>To create the Watson chat bot, launch the Watson Conversation service.</w:t>
      </w:r>
    </w:p>
    <w:p w14:paraId="5D3DECE1" w14:textId="77777777" w:rsidR="00466CE5" w:rsidRDefault="00466CE5" w:rsidP="00466CE5">
      <w:pPr>
        <w:pStyle w:val="ListParagraph"/>
        <w:ind w:left="1440"/>
      </w:pPr>
    </w:p>
    <w:p w14:paraId="2BB56EC6" w14:textId="77777777" w:rsidR="00466CE5" w:rsidRPr="007F2074" w:rsidRDefault="00466CE5" w:rsidP="00466CE5">
      <w:pPr>
        <w:rPr>
          <w:b/>
        </w:rPr>
      </w:pPr>
      <w:r w:rsidRPr="007F2074">
        <w:rPr>
          <w:b/>
        </w:rPr>
        <w:t>Steps to create the Chat bot using Watson Conversation Service</w:t>
      </w:r>
    </w:p>
    <w:p w14:paraId="6A677626" w14:textId="77777777" w:rsidR="00466CE5" w:rsidRDefault="00466CE5" w:rsidP="00466CE5"/>
    <w:p w14:paraId="1E2C6FF1" w14:textId="77777777" w:rsidR="00466CE5" w:rsidRDefault="00466CE5" w:rsidP="00996BA8">
      <w:pPr>
        <w:pStyle w:val="ListParagraph"/>
        <w:numPr>
          <w:ilvl w:val="0"/>
          <w:numId w:val="21"/>
        </w:numPr>
      </w:pPr>
      <w:r>
        <w:t>Create a Workspace.</w:t>
      </w:r>
    </w:p>
    <w:p w14:paraId="29CF25C0" w14:textId="77777777" w:rsidR="00466CE5" w:rsidRDefault="00466CE5" w:rsidP="00996BA8">
      <w:pPr>
        <w:pStyle w:val="ListParagraph"/>
        <w:numPr>
          <w:ilvl w:val="0"/>
          <w:numId w:val="21"/>
        </w:numPr>
      </w:pPr>
      <w:r>
        <w:t>Create the intents, entities and dialogs as per the requirements and test the bot using the console available there.</w:t>
      </w:r>
    </w:p>
    <w:p w14:paraId="0AE80F3E" w14:textId="77777777" w:rsidR="00996BA8" w:rsidRDefault="00996BA8" w:rsidP="00996BA8"/>
    <w:p w14:paraId="039D84DC" w14:textId="77777777" w:rsidR="00996BA8" w:rsidRDefault="00996BA8" w:rsidP="00996BA8"/>
    <w:p w14:paraId="4CFE9C66" w14:textId="77777777" w:rsidR="00996BA8" w:rsidRPr="007F2074" w:rsidRDefault="00996BA8" w:rsidP="00996BA8">
      <w:pPr>
        <w:pStyle w:val="ListParagraph"/>
        <w:numPr>
          <w:ilvl w:val="0"/>
          <w:numId w:val="16"/>
        </w:numPr>
        <w:rPr>
          <w:b/>
        </w:rPr>
      </w:pPr>
      <w:r>
        <w:t>Once the Bot is created using the conversation service, now go to the downloaded project folder and choose the</w:t>
      </w:r>
      <w:r w:rsidRPr="007F2074">
        <w:rPr>
          <w:b/>
        </w:rPr>
        <w:t>. env file.</w:t>
      </w:r>
    </w:p>
    <w:p w14:paraId="5EC2E2E6" w14:textId="77777777" w:rsidR="00996BA8" w:rsidRDefault="00996BA8" w:rsidP="00996BA8">
      <w:pPr>
        <w:pStyle w:val="ListParagraph"/>
        <w:numPr>
          <w:ilvl w:val="0"/>
          <w:numId w:val="16"/>
        </w:numPr>
      </w:pPr>
      <w:r>
        <w:t>Open the. env file in the editor and add the appropriate credentials noted for each service (Step 2. a) in the file.</w:t>
      </w:r>
    </w:p>
    <w:p w14:paraId="75877655" w14:textId="77777777" w:rsidR="00996BA8" w:rsidRDefault="00996BA8" w:rsidP="00996BA8">
      <w:pPr>
        <w:pStyle w:val="ListParagraph"/>
        <w:numPr>
          <w:ilvl w:val="0"/>
          <w:numId w:val="16"/>
        </w:numPr>
      </w:pPr>
      <w:r>
        <w:t>Now open the terminal and go to the project folder location path</w:t>
      </w:r>
    </w:p>
    <w:p w14:paraId="68D3807B" w14:textId="77777777" w:rsidR="00996BA8" w:rsidRDefault="00996BA8" w:rsidP="00996BA8">
      <w:pPr>
        <w:pStyle w:val="ListParagraph"/>
        <w:numPr>
          <w:ilvl w:val="0"/>
          <w:numId w:val="16"/>
        </w:numPr>
      </w:pPr>
      <w:r>
        <w:t>Run the following commands</w:t>
      </w:r>
    </w:p>
    <w:p w14:paraId="14F4D437" w14:textId="77777777" w:rsidR="00996BA8" w:rsidRDefault="00996BA8" w:rsidP="00996BA8">
      <w:pPr>
        <w:pStyle w:val="ListParagraph"/>
        <w:ind w:left="1080"/>
      </w:pPr>
    </w:p>
    <w:p w14:paraId="0F7DFA2E" w14:textId="77777777" w:rsidR="00996BA8" w:rsidRDefault="00996BA8" w:rsidP="00996BA8">
      <w:pPr>
        <w:pStyle w:val="ListParagraph"/>
        <w:numPr>
          <w:ilvl w:val="0"/>
          <w:numId w:val="23"/>
        </w:numPr>
      </w:pPr>
      <w:r>
        <w:t>– npm install</w:t>
      </w:r>
    </w:p>
    <w:p w14:paraId="6EF37307" w14:textId="77777777" w:rsidR="00996BA8" w:rsidRDefault="00996BA8" w:rsidP="00996BA8">
      <w:pPr>
        <w:pStyle w:val="ListParagraph"/>
        <w:numPr>
          <w:ilvl w:val="0"/>
          <w:numId w:val="23"/>
        </w:numPr>
      </w:pPr>
      <w:r>
        <w:t xml:space="preserve">– npm run build </w:t>
      </w:r>
    </w:p>
    <w:p w14:paraId="0C90B5DA" w14:textId="77777777" w:rsidR="00996BA8" w:rsidRDefault="00996BA8" w:rsidP="00996BA8">
      <w:pPr>
        <w:pStyle w:val="ListParagraph"/>
        <w:numPr>
          <w:ilvl w:val="0"/>
          <w:numId w:val="23"/>
        </w:numPr>
      </w:pPr>
      <w:r>
        <w:t>npm start</w:t>
      </w:r>
    </w:p>
    <w:p w14:paraId="269D2BA9" w14:textId="77777777" w:rsidR="00996BA8" w:rsidRDefault="00996BA8" w:rsidP="00996BA8">
      <w:pPr>
        <w:pStyle w:val="ListParagraph"/>
        <w:numPr>
          <w:ilvl w:val="0"/>
          <w:numId w:val="16"/>
        </w:numPr>
      </w:pPr>
      <w:r>
        <w:t>Now the server will run at default port 3000 with the url</w:t>
      </w:r>
    </w:p>
    <w:p w14:paraId="76A0C676" w14:textId="77777777" w:rsidR="00996BA8" w:rsidRDefault="00537230" w:rsidP="00996BA8">
      <w:pPr>
        <w:pStyle w:val="ListParagraph"/>
        <w:ind w:left="1080"/>
      </w:pPr>
      <w:hyperlink r:id="rId8" w:history="1">
        <w:r w:rsidR="00996BA8" w:rsidRPr="00996BA8">
          <w:rPr>
            <w:rStyle w:val="Hyperlink"/>
          </w:rPr>
          <w:t>localhost:3000</w:t>
        </w:r>
      </w:hyperlink>
    </w:p>
    <w:p w14:paraId="10EA956E" w14:textId="77777777" w:rsidR="00996BA8" w:rsidRDefault="00996BA8" w:rsidP="00996BA8">
      <w:pPr>
        <w:pStyle w:val="ListParagraph"/>
        <w:numPr>
          <w:ilvl w:val="0"/>
          <w:numId w:val="16"/>
        </w:numPr>
      </w:pPr>
      <w:r>
        <w:t>Now Chat with the bot for the testing purpose.</w:t>
      </w:r>
    </w:p>
    <w:p w14:paraId="12735A7B" w14:textId="77777777" w:rsidR="00996BA8" w:rsidRDefault="00996BA8" w:rsidP="00996BA8"/>
    <w:p w14:paraId="111D1C0D" w14:textId="77777777" w:rsidR="00996BA8" w:rsidRDefault="00996BA8" w:rsidP="00996BA8">
      <w:bookmarkStart w:id="0" w:name="_GoBack"/>
      <w:bookmarkEnd w:id="0"/>
    </w:p>
    <w:p w14:paraId="24C9C816" w14:textId="77777777" w:rsidR="00996BA8" w:rsidRPr="00996BA8" w:rsidRDefault="00996BA8" w:rsidP="00996BA8">
      <w:pPr>
        <w:rPr>
          <w:color w:val="3F7FD4" w:themeColor="text2" w:themeTint="80"/>
          <w:sz w:val="36"/>
          <w:szCs w:val="36"/>
        </w:rPr>
      </w:pPr>
      <w:r w:rsidRPr="00996BA8">
        <w:rPr>
          <w:color w:val="3F7FD4" w:themeColor="text2" w:themeTint="80"/>
          <w:sz w:val="36"/>
          <w:szCs w:val="36"/>
        </w:rPr>
        <w:lastRenderedPageBreak/>
        <w:t>How to Integrate the Bot with Slack Messenger using Botkit Framework from the Node.js server?</w:t>
      </w:r>
    </w:p>
    <w:p w14:paraId="6C0DB1A8" w14:textId="77777777" w:rsidR="00996BA8" w:rsidRDefault="00996BA8" w:rsidP="00996BA8"/>
    <w:p w14:paraId="646566AD" w14:textId="77777777" w:rsidR="00996BA8" w:rsidRDefault="005F4CBB" w:rsidP="00996BA8">
      <w:pPr>
        <w:pStyle w:val="ListParagraph"/>
        <w:numPr>
          <w:ilvl w:val="0"/>
          <w:numId w:val="24"/>
        </w:numPr>
      </w:pPr>
      <w:r>
        <w:t>Create the bot using the above steps</w:t>
      </w:r>
    </w:p>
    <w:p w14:paraId="2120E360" w14:textId="77777777" w:rsidR="005F4CBB" w:rsidRDefault="005F4CBB" w:rsidP="00996BA8">
      <w:pPr>
        <w:pStyle w:val="ListParagraph"/>
        <w:numPr>
          <w:ilvl w:val="0"/>
          <w:numId w:val="24"/>
        </w:numPr>
      </w:pPr>
      <w:r>
        <w:t xml:space="preserve">Create a slack messenger account and create a new app and copy the client id and client secret using </w:t>
      </w:r>
      <w:hyperlink r:id="rId9" w:history="1">
        <w:r w:rsidRPr="005F4CBB">
          <w:rPr>
            <w:rStyle w:val="Hyperlink"/>
          </w:rPr>
          <w:t>https://api.slack.com/apps</w:t>
        </w:r>
      </w:hyperlink>
    </w:p>
    <w:p w14:paraId="05BF9C44" w14:textId="77777777" w:rsidR="005F4CBB" w:rsidRDefault="005F4CBB" w:rsidP="00996BA8">
      <w:pPr>
        <w:pStyle w:val="ListParagraph"/>
        <w:numPr>
          <w:ilvl w:val="0"/>
          <w:numId w:val="24"/>
        </w:numPr>
      </w:pPr>
      <w:r>
        <w:t xml:space="preserve">Include the </w:t>
      </w:r>
      <w:r w:rsidRPr="007F2074">
        <w:rPr>
          <w:b/>
        </w:rPr>
        <w:t>client credentials in the. env file</w:t>
      </w:r>
      <w:r>
        <w:t xml:space="preserve"> of the Project.</w:t>
      </w:r>
    </w:p>
    <w:p w14:paraId="22DA8DA2" w14:textId="77777777" w:rsidR="005F4CBB" w:rsidRDefault="005F4CBB" w:rsidP="00996BA8">
      <w:pPr>
        <w:pStyle w:val="ListParagraph"/>
        <w:numPr>
          <w:ilvl w:val="0"/>
          <w:numId w:val="24"/>
        </w:numPr>
      </w:pPr>
      <w:r>
        <w:t>Inaddtition to the above, do the following configuration for the slack</w:t>
      </w:r>
    </w:p>
    <w:p w14:paraId="35784AC8" w14:textId="77777777" w:rsidR="005F4CBB" w:rsidRPr="007F2074" w:rsidRDefault="005F4CBB" w:rsidP="005F4CBB">
      <w:pPr>
        <w:pStyle w:val="ListParagraph"/>
        <w:numPr>
          <w:ilvl w:val="0"/>
          <w:numId w:val="25"/>
        </w:numPr>
        <w:rPr>
          <w:b/>
        </w:rPr>
      </w:pPr>
      <w:r w:rsidRPr="007F2074">
        <w:rPr>
          <w:b/>
        </w:rPr>
        <w:t xml:space="preserve">Configure oauth </w:t>
      </w:r>
    </w:p>
    <w:p w14:paraId="62D9A6B5" w14:textId="77777777" w:rsidR="00DF576D" w:rsidRDefault="00DF576D" w:rsidP="00DF576D">
      <w:pPr>
        <w:ind w:firstLine="720"/>
      </w:pPr>
      <w:r>
        <w:t>-Botkit and Slack use the oauth authentication system to grant bots access to connect to, read from, and send messages to Slack teams.</w:t>
      </w:r>
    </w:p>
    <w:p w14:paraId="52DD559B" w14:textId="77777777" w:rsidR="00DF576D" w:rsidRDefault="00DF576D" w:rsidP="00DF576D">
      <w:r>
        <w:t>Click on the "Oauth &amp; Permissions" tab in your Slack's app setting, and under Redirect URLs, add: http://localhost:3000/oauth, then click save.</w:t>
      </w:r>
    </w:p>
    <w:p w14:paraId="1029EBB6" w14:textId="77777777" w:rsidR="005F4CBB" w:rsidRPr="007F2074" w:rsidRDefault="005F4CBB" w:rsidP="00DF576D">
      <w:pPr>
        <w:ind w:firstLine="720"/>
        <w:rPr>
          <w:b/>
        </w:rPr>
      </w:pPr>
      <w:r>
        <w:t>b.</w:t>
      </w:r>
      <w:r w:rsidR="00DF576D">
        <w:t xml:space="preserve"> </w:t>
      </w:r>
      <w:r w:rsidR="00DF576D" w:rsidRPr="007F2074">
        <w:rPr>
          <w:b/>
        </w:rPr>
        <w:t>Add Bot User</w:t>
      </w:r>
    </w:p>
    <w:p w14:paraId="334454C6" w14:textId="77777777" w:rsidR="00DF576D" w:rsidRDefault="00DF576D" w:rsidP="00DF576D">
      <w:r>
        <w:t xml:space="preserve">          </w:t>
      </w:r>
      <w:r>
        <w:tab/>
        <w:t xml:space="preserve"> -Click on the "Bot Users" tab and specify a name for your     bot. This is the name that will be used by default when your application creates a new bot on a user's team.</w:t>
      </w:r>
    </w:p>
    <w:p w14:paraId="5F74F77C" w14:textId="77777777" w:rsidR="00DF576D" w:rsidRDefault="00DF576D" w:rsidP="00DF576D">
      <w:r>
        <w:t>In addition to a name, enable the option for "Always Show My Bot Online."</w:t>
      </w:r>
    </w:p>
    <w:p w14:paraId="25473BCC" w14:textId="77777777" w:rsidR="00DF576D" w:rsidRPr="007F2074" w:rsidRDefault="00DF576D" w:rsidP="00DF576D">
      <w:pPr>
        <w:pStyle w:val="ListParagraph"/>
        <w:numPr>
          <w:ilvl w:val="0"/>
          <w:numId w:val="26"/>
        </w:numPr>
        <w:rPr>
          <w:b/>
        </w:rPr>
      </w:pPr>
      <w:r w:rsidRPr="007F2074">
        <w:rPr>
          <w:b/>
        </w:rPr>
        <w:t>Set up Interactive messages</w:t>
      </w:r>
    </w:p>
    <w:p w14:paraId="38CDBC3B" w14:textId="77777777" w:rsidR="00DF576D" w:rsidRDefault="00DF576D" w:rsidP="00DF576D">
      <w:r>
        <w:t>-"Interactive messages" is Slack's fancy way of saying "buttons."</w:t>
      </w:r>
    </w:p>
    <w:p w14:paraId="47BAE2F9" w14:textId="77777777" w:rsidR="00DF576D" w:rsidRDefault="00DF576D" w:rsidP="00DF576D"/>
    <w:p w14:paraId="67A2457E" w14:textId="77777777" w:rsidR="00DF576D" w:rsidRDefault="00DF576D" w:rsidP="00DF576D">
      <w:r>
        <w:lastRenderedPageBreak/>
        <w:t>In order to enable buttons, click on the "Interactive Components" tab and under Request URL, add http://localhost:3000/slack/receive, then click save.</w:t>
      </w:r>
    </w:p>
    <w:p w14:paraId="5750E736" w14:textId="77777777" w:rsidR="00DF576D" w:rsidRPr="007F2074" w:rsidRDefault="00DF576D" w:rsidP="00DF576D">
      <w:pPr>
        <w:pStyle w:val="ListParagraph"/>
        <w:numPr>
          <w:ilvl w:val="0"/>
          <w:numId w:val="26"/>
        </w:numPr>
        <w:rPr>
          <w:b/>
        </w:rPr>
      </w:pPr>
      <w:r w:rsidRPr="007F2074">
        <w:rPr>
          <w:b/>
        </w:rPr>
        <w:t xml:space="preserve">Set up Event Subscriptions </w:t>
      </w:r>
    </w:p>
    <w:p w14:paraId="55C2E6CC" w14:textId="77777777" w:rsidR="00DF576D" w:rsidRDefault="00DF576D" w:rsidP="00DF576D">
      <w:r>
        <w:t>-To start receiving messages, enable event subscriptions. First, under Request URL, add http://localhost:3000/slack/receive. When you finish typing, Slack will verify that this endpoint is properly configured. You must be running your Botkit application, and the application must be accessible at the URL specified for this to work.</w:t>
      </w:r>
    </w:p>
    <w:p w14:paraId="311CF454" w14:textId="77777777" w:rsidR="00DF576D" w:rsidRDefault="00DF576D" w:rsidP="00DF576D"/>
    <w:p w14:paraId="3ED61AA6" w14:textId="77777777" w:rsidR="00DF576D" w:rsidRDefault="00DF576D" w:rsidP="00DF576D">
      <w:r>
        <w:t>Once verified, click "Add Bot User Event", and using the dropdown that appears, select all of the message. * events: message. Channels, message. Groups, message.im, message. mpim. This tells Slack to send your bot all messages that are sent in any channel or group in which your bot is present. Add other events as needed.</w:t>
      </w:r>
    </w:p>
    <w:p w14:paraId="36C92DDE" w14:textId="77777777" w:rsidR="00DF576D" w:rsidRDefault="00DF576D" w:rsidP="00DF576D"/>
    <w:p w14:paraId="5EF17623" w14:textId="77777777" w:rsidR="00DF576D" w:rsidRDefault="00DF576D" w:rsidP="00DF576D">
      <w:r>
        <w:t>Finally, scroll to the top of the page and switch "Enable Events" to "on". Your bot is now ready to receive messages!</w:t>
      </w:r>
    </w:p>
    <w:p w14:paraId="704E0A68" w14:textId="77777777" w:rsidR="00DF576D" w:rsidRDefault="00DF576D" w:rsidP="00DF576D"/>
    <w:p w14:paraId="7CF234FC" w14:textId="77777777" w:rsidR="00DF576D" w:rsidRPr="007F2074" w:rsidRDefault="00DF576D" w:rsidP="00DF576D">
      <w:pPr>
        <w:pStyle w:val="ListParagraph"/>
        <w:numPr>
          <w:ilvl w:val="0"/>
          <w:numId w:val="26"/>
        </w:numPr>
        <w:rPr>
          <w:b/>
        </w:rPr>
      </w:pPr>
      <w:r w:rsidRPr="007F2074">
        <w:rPr>
          <w:b/>
        </w:rPr>
        <w:t xml:space="preserve">Add your Bot to your Slack team </w:t>
      </w:r>
    </w:p>
    <w:p w14:paraId="72E79577" w14:textId="77777777" w:rsidR="00DF576D" w:rsidRDefault="00DF576D" w:rsidP="00DF576D">
      <w:r>
        <w:t>-Now that your bot is configured, and your application is up and running, you can login and add your bot. Visit https://my-bot-url/login, and you will be automatically directed to Slack's login page. Login and choose a team. You'll get one more confirmation before being redirected back to your app.</w:t>
      </w:r>
    </w:p>
    <w:p w14:paraId="395DE20E" w14:textId="77777777" w:rsidR="00DF576D" w:rsidRDefault="00DF576D" w:rsidP="00DF576D"/>
    <w:p w14:paraId="61B5F53F" w14:textId="77777777" w:rsidR="00DF576D" w:rsidRDefault="00DF576D" w:rsidP="00DF576D">
      <w:r>
        <w:t>Meanwhile, your bot should appear inside your Slack team! You should receive a friendly welcome message!</w:t>
      </w:r>
    </w:p>
    <w:p w14:paraId="1C8E5AA4" w14:textId="77777777" w:rsidR="007F2074" w:rsidRPr="007F2074" w:rsidRDefault="007F2074" w:rsidP="00996BA8">
      <w:pPr>
        <w:rPr>
          <w:b/>
        </w:rPr>
      </w:pPr>
      <w:r w:rsidRPr="007F2074">
        <w:rPr>
          <w:b/>
        </w:rPr>
        <w:lastRenderedPageBreak/>
        <w:t xml:space="preserve">Note: </w:t>
      </w:r>
    </w:p>
    <w:p w14:paraId="1C37F682" w14:textId="77777777" w:rsidR="00996BA8" w:rsidRDefault="007F2074" w:rsidP="00996BA8">
      <w:r>
        <w:t>1.While integrating with slack make sure the app is running in the server.</w:t>
      </w:r>
    </w:p>
    <w:p w14:paraId="29F8A428" w14:textId="77777777" w:rsidR="007F2074" w:rsidRDefault="007F2074" w:rsidP="00996BA8">
      <w:r>
        <w:t>2.To have the different bot to integrate just change the workspace id in the .env file</w:t>
      </w:r>
    </w:p>
    <w:p w14:paraId="42BE5E95" w14:textId="77777777" w:rsidR="007F2074" w:rsidRPr="00F569A9" w:rsidRDefault="007F2074" w:rsidP="00996BA8"/>
    <w:p w14:paraId="1C3F61FB" w14:textId="77777777" w:rsidR="00097314" w:rsidRDefault="00097314">
      <w:pPr>
        <w:pStyle w:val="Heading2"/>
      </w:pPr>
    </w:p>
    <w:p w14:paraId="6E44D982" w14:textId="77777777" w:rsidR="00623325" w:rsidRDefault="00623325" w:rsidP="00623325"/>
    <w:p w14:paraId="62593621" w14:textId="77777777" w:rsidR="00623325" w:rsidRDefault="00623325" w:rsidP="00623325"/>
    <w:p w14:paraId="137E6B07" w14:textId="77777777" w:rsidR="00623325" w:rsidRDefault="00623325" w:rsidP="00623325"/>
    <w:p w14:paraId="73DCB99E" w14:textId="77777777" w:rsidR="00623325" w:rsidRDefault="00623325" w:rsidP="00623325"/>
    <w:p w14:paraId="75C9C693" w14:textId="77777777" w:rsidR="00623325" w:rsidRDefault="00623325" w:rsidP="00623325"/>
    <w:p w14:paraId="58D3F00F" w14:textId="77777777" w:rsidR="00623325" w:rsidRDefault="00623325" w:rsidP="00623325"/>
    <w:p w14:paraId="55AD56A0" w14:textId="77777777" w:rsidR="00623325" w:rsidRDefault="00623325" w:rsidP="00623325"/>
    <w:p w14:paraId="0EDF3E37" w14:textId="77777777" w:rsidR="00623325" w:rsidRDefault="00623325" w:rsidP="00623325"/>
    <w:p w14:paraId="78773C2A" w14:textId="088E8986" w:rsidR="00623325" w:rsidRPr="00623325" w:rsidRDefault="00623325" w:rsidP="00623325">
      <w:pPr>
        <w:rPr>
          <w:b/>
        </w:rPr>
      </w:pPr>
      <w:r w:rsidRPr="00623325">
        <w:rPr>
          <w:b/>
        </w:rPr>
        <w:t xml:space="preserve">Author </w:t>
      </w:r>
    </w:p>
    <w:p w14:paraId="62419218" w14:textId="7EF07B3B" w:rsidR="00623325" w:rsidRDefault="00623325" w:rsidP="00623325">
      <w:r>
        <w:t>Malarvizhi Saravanan</w:t>
      </w:r>
    </w:p>
    <w:p w14:paraId="5F3E953F" w14:textId="2CD7135B" w:rsidR="00623325" w:rsidRDefault="00623325" w:rsidP="00623325">
      <w:r>
        <w:t>Contact: 9841437879</w:t>
      </w:r>
    </w:p>
    <w:p w14:paraId="520E6013" w14:textId="4602E494" w:rsidR="00623325" w:rsidRDefault="00623325" w:rsidP="00623325">
      <w:r>
        <w:t>Mail-id: malarsaravanan1996@gmail.com</w:t>
      </w:r>
    </w:p>
    <w:p w14:paraId="6AB49578" w14:textId="77777777" w:rsidR="00623325" w:rsidRDefault="00623325" w:rsidP="00623325"/>
    <w:p w14:paraId="504815C0" w14:textId="77777777" w:rsidR="00623325" w:rsidRPr="00623325" w:rsidRDefault="00623325" w:rsidP="00623325"/>
    <w:sectPr w:rsidR="00623325" w:rsidRPr="00623325">
      <w:headerReference w:type="default" r:id="rId10"/>
      <w:footerReference w:type="default" r:id="rId11"/>
      <w:head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CCD19" w14:textId="77777777" w:rsidR="00537230" w:rsidRDefault="00537230">
      <w:pPr>
        <w:spacing w:after="0" w:line="240" w:lineRule="auto"/>
      </w:pPr>
      <w:r>
        <w:separator/>
      </w:r>
    </w:p>
    <w:p w14:paraId="1154FF7E" w14:textId="77777777" w:rsidR="00537230" w:rsidRDefault="00537230"/>
    <w:p w14:paraId="04DA3C39" w14:textId="77777777" w:rsidR="00537230" w:rsidRDefault="00537230"/>
  </w:endnote>
  <w:endnote w:type="continuationSeparator" w:id="0">
    <w:p w14:paraId="4D05E354" w14:textId="77777777" w:rsidR="00537230" w:rsidRDefault="00537230">
      <w:pPr>
        <w:spacing w:after="0" w:line="240" w:lineRule="auto"/>
      </w:pPr>
      <w:r>
        <w:continuationSeparator/>
      </w:r>
    </w:p>
    <w:p w14:paraId="75EEEF98" w14:textId="77777777" w:rsidR="00537230" w:rsidRDefault="00537230"/>
    <w:p w14:paraId="6A6A9181" w14:textId="77777777" w:rsidR="00537230" w:rsidRDefault="00537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5667556B" w14:textId="77777777" w:rsidR="00097314" w:rsidRDefault="00E0169A">
        <w:pPr>
          <w:pStyle w:val="Footer"/>
        </w:pPr>
        <w:r>
          <w:fldChar w:fldCharType="begin"/>
        </w:r>
        <w:r>
          <w:instrText xml:space="preserve"> PAGE   \* MERGEFORMAT </w:instrText>
        </w:r>
        <w:r>
          <w:fldChar w:fldCharType="separate"/>
        </w:r>
        <w:r w:rsidR="00623325">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BCC4E" w14:textId="77777777" w:rsidR="00537230" w:rsidRDefault="00537230">
      <w:pPr>
        <w:spacing w:after="0" w:line="240" w:lineRule="auto"/>
      </w:pPr>
      <w:r>
        <w:separator/>
      </w:r>
    </w:p>
    <w:p w14:paraId="2E49B875" w14:textId="77777777" w:rsidR="00537230" w:rsidRDefault="00537230"/>
    <w:p w14:paraId="5D363E76" w14:textId="77777777" w:rsidR="00537230" w:rsidRDefault="00537230"/>
  </w:footnote>
  <w:footnote w:type="continuationSeparator" w:id="0">
    <w:p w14:paraId="7F4413F3" w14:textId="77777777" w:rsidR="00537230" w:rsidRDefault="00537230">
      <w:pPr>
        <w:spacing w:after="0" w:line="240" w:lineRule="auto"/>
      </w:pPr>
      <w:r>
        <w:continuationSeparator/>
      </w:r>
    </w:p>
    <w:p w14:paraId="71BE5A78" w14:textId="77777777" w:rsidR="00537230" w:rsidRDefault="00537230"/>
    <w:p w14:paraId="2EA19DEA" w14:textId="77777777" w:rsidR="00537230" w:rsidRDefault="0053723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6EA4" w14:textId="2DE693C6" w:rsidR="00623325" w:rsidRDefault="00623325">
    <w:pPr>
      <w:spacing w:line="264" w:lineRule="auto"/>
    </w:pPr>
    <w:r>
      <w:rPr>
        <w:noProof/>
        <w:color w:val="000000"/>
        <w:lang w:eastAsia="en-US"/>
      </w:rPr>
      <mc:AlternateContent>
        <mc:Choice Requires="wps">
          <w:drawing>
            <wp:anchor distT="0" distB="0" distL="114300" distR="114300" simplePos="0" relativeHeight="251661312" behindDoc="0" locked="0" layoutInCell="1" allowOverlap="1" wp14:anchorId="16BB73D4" wp14:editId="3057555F">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6E9040" id="Rectangle_x0020_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" filled="f" strokecolor="#757575 [1614]" strokeweight="1.25pt">
              <w10:wrap anchorx="page" anchory="page"/>
            </v:rect>
          </w:pict>
        </mc:Fallback>
      </mc:AlternateContent>
    </w:r>
    <w:r>
      <w:rPr>
        <w:color w:val="266CBF" w:themeColor="accent1"/>
        <w:sz w:val="20"/>
        <w:szCs w:val="20"/>
      </w:rPr>
      <w:t>Chat bot</w:t>
    </w:r>
    <w:sdt>
      <w:sdtPr>
        <w:rPr>
          <w:color w:val="266CBF" w:themeColor="accent1"/>
          <w:sz w:val="20"/>
          <w:szCs w:val="20"/>
        </w:rPr>
        <w:alias w:val="Title"/>
        <w:id w:val="-200175221"/>
        <w:placeholder>
          <w:docPart w:val="601D16181C92104595B3EE90BC9540BB"/>
        </w:placeholder>
        <w:dataBinding w:prefixMappings="xmlns:ns0='http://schemas.openxmlformats.org/package/2006/metadata/core-properties' xmlns:ns1='http://purl.org/dc/elements/1.1/'" w:xpath="/ns0:coreProperties[1]/ns1:title[1]" w:storeItemID="{6C3C8BC8-F283-45AE-878A-BAB7291924A1}"/>
        <w:text/>
      </w:sdtPr>
      <w:sdtContent>
        <w:r>
          <w:rPr>
            <w:color w:val="266CBF" w:themeColor="accent1"/>
            <w:sz w:val="20"/>
            <w:szCs w:val="20"/>
          </w:rPr>
          <w:t xml:space="preserve"> 16-dec-17 @author-  Malar Saravanan</w:t>
        </w:r>
      </w:sdtContent>
    </w:sdt>
  </w:p>
  <w:p w14:paraId="02CE8106" w14:textId="77777777" w:rsidR="00623325" w:rsidRDefault="00623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D4D7F" w14:textId="34B57615" w:rsidR="00ED5FF9" w:rsidRDefault="00ED5FF9">
    <w:pPr>
      <w:spacing w:line="264" w:lineRule="auto"/>
    </w:pPr>
    <w:r>
      <w:rPr>
        <w:noProof/>
        <w:color w:val="000000"/>
        <w:lang w:eastAsia="en-US"/>
      </w:rPr>
      <mc:AlternateContent>
        <mc:Choice Requires="wps">
          <w:drawing>
            <wp:anchor distT="0" distB="0" distL="114300" distR="114300" simplePos="0" relativeHeight="251659264" behindDoc="0" locked="0" layoutInCell="1" allowOverlap="1" wp14:anchorId="4AD2A088" wp14:editId="70168062">
              <wp:simplePos x="0" y="0"/>
              <wp:positionH relativeFrom="page">
                <wp:posOffset>194310</wp:posOffset>
              </wp:positionH>
              <wp:positionV relativeFrom="page">
                <wp:posOffset>228600</wp:posOffset>
              </wp:positionV>
              <wp:extent cx="7376160" cy="9555480"/>
              <wp:effectExtent l="0" t="0" r="33020" b="2032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BFF4C" w14:textId="11450E08" w:rsidR="00ED5FF9" w:rsidRDefault="00ED5FF9" w:rsidP="00ED5F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D2A088" id="Rectangle_x0020_222" o:spid="_x0000_s1026" style="position:absolute;margin-left:15.3pt;margin-top:18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" filled="f" strokecolor="#757575 [1614]" strokeweight="1.25pt">
              <v:textbox>
                <w:txbxContent>
                  <w:p w14:paraId="181BFF4C" w14:textId="11450E08" w:rsidR="00ED5FF9" w:rsidRDefault="00ED5FF9" w:rsidP="00ED5FF9">
                    <w:pPr>
                      <w:jc w:val="center"/>
                    </w:pPr>
                  </w:p>
                </w:txbxContent>
              </v:textbox>
              <w10:wrap anchorx="page" anchory="page"/>
            </v:rect>
          </w:pict>
        </mc:Fallback>
      </mc:AlternateContent>
    </w:r>
    <w:r>
      <w:rPr>
        <w:color w:val="266CBF" w:themeColor="accent1"/>
        <w:sz w:val="20"/>
        <w:szCs w:val="20"/>
      </w:rPr>
      <w:t>Chat Bot-</w:t>
    </w:r>
    <w:sdt>
      <w:sdtPr>
        <w:rPr>
          <w:color w:val="266CBF" w:themeColor="accent1"/>
          <w:sz w:val="20"/>
          <w:szCs w:val="20"/>
        </w:rPr>
        <w:alias w:val="Title"/>
        <w:id w:val="15524250"/>
        <w:placeholder>
          <w:docPart w:val="92FD6A9FB1EB714AA4370728E5EF0B7D"/>
        </w:placeholder>
        <w:dataBinding w:prefixMappings="xmlns:ns0='http://schemas.openxmlformats.org/package/2006/metadata/core-properties' xmlns:ns1='http://purl.org/dc/elements/1.1/'" w:xpath="/ns0:coreProperties[1]/ns1:title[1]" w:storeItemID="{6C3C8BC8-F283-45AE-878A-BAB7291924A1}"/>
        <w:text/>
      </w:sdtPr>
      <w:sdtContent>
        <w:r>
          <w:rPr>
            <w:color w:val="266CBF" w:themeColor="accent1"/>
            <w:sz w:val="20"/>
            <w:szCs w:val="20"/>
          </w:rPr>
          <w:t xml:space="preserve"> 16-dec-17 @author-  Malar Saravanan</w:t>
        </w:r>
      </w:sdtContent>
    </w:sdt>
  </w:p>
  <w:p w14:paraId="25B50E2F" w14:textId="77777777" w:rsidR="00ED5FF9" w:rsidRDefault="00ED5F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013A39E3"/>
    <w:multiLevelType w:val="hybridMultilevel"/>
    <w:tmpl w:val="FDF8A332"/>
    <w:lvl w:ilvl="0" w:tplc="93442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83807A6"/>
    <w:multiLevelType w:val="hybridMultilevel"/>
    <w:tmpl w:val="F6FE1072"/>
    <w:lvl w:ilvl="0" w:tplc="A42CC818">
      <w:start w:val="1"/>
      <w:numFmt w:val="bullet"/>
      <w:lvlText w:val="-"/>
      <w:lvlJc w:val="left"/>
      <w:pPr>
        <w:ind w:left="2300" w:hanging="360"/>
      </w:pPr>
      <w:rPr>
        <w:rFonts w:ascii="Century Gothic" w:eastAsiaTheme="minorHAnsi" w:hAnsi="Century Gothic" w:cstheme="minorBidi"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12">
    <w:nsid w:val="16347D49"/>
    <w:multiLevelType w:val="hybridMultilevel"/>
    <w:tmpl w:val="64429CCA"/>
    <w:lvl w:ilvl="0" w:tplc="E136924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B2744"/>
    <w:multiLevelType w:val="hybridMultilevel"/>
    <w:tmpl w:val="1778A24C"/>
    <w:lvl w:ilvl="0" w:tplc="53AEA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FD0020"/>
    <w:multiLevelType w:val="hybridMultilevel"/>
    <w:tmpl w:val="C134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F30BBB"/>
    <w:multiLevelType w:val="hybridMultilevel"/>
    <w:tmpl w:val="4846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968B1"/>
    <w:multiLevelType w:val="hybridMultilevel"/>
    <w:tmpl w:val="CC80E412"/>
    <w:lvl w:ilvl="0" w:tplc="A2CE32EA">
      <w:start w:val="1"/>
      <w:numFmt w:val="upperLetter"/>
      <w:lvlText w:val="%1."/>
      <w:lvlJc w:val="left"/>
      <w:pPr>
        <w:ind w:left="2660" w:hanging="360"/>
      </w:pPr>
      <w:rPr>
        <w:rFonts w:hint="default"/>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tentative="1">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18">
    <w:nsid w:val="461C69EF"/>
    <w:multiLevelType w:val="hybridMultilevel"/>
    <w:tmpl w:val="D6CAC3DE"/>
    <w:lvl w:ilvl="0" w:tplc="C88E8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5426A3"/>
    <w:multiLevelType w:val="hybridMultilevel"/>
    <w:tmpl w:val="DED8B80C"/>
    <w:lvl w:ilvl="0" w:tplc="6D3C31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97D3B"/>
    <w:multiLevelType w:val="hybridMultilevel"/>
    <w:tmpl w:val="F9327586"/>
    <w:lvl w:ilvl="0" w:tplc="99AA84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542A7C"/>
    <w:multiLevelType w:val="hybridMultilevel"/>
    <w:tmpl w:val="2070C7AE"/>
    <w:lvl w:ilvl="0" w:tplc="64987078">
      <w:start w:val="1"/>
      <w:numFmt w:val="decimal"/>
      <w:lvlText w:val="%1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52532F"/>
    <w:multiLevelType w:val="hybridMultilevel"/>
    <w:tmpl w:val="281C0056"/>
    <w:lvl w:ilvl="0" w:tplc="72081B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13"/>
  </w:num>
  <w:num w:numId="14">
    <w:abstractNumId w:val="19"/>
  </w:num>
  <w:num w:numId="15">
    <w:abstractNumId w:val="22"/>
  </w:num>
  <w:num w:numId="16">
    <w:abstractNumId w:val="10"/>
  </w:num>
  <w:num w:numId="17">
    <w:abstractNumId w:val="18"/>
  </w:num>
  <w:num w:numId="18">
    <w:abstractNumId w:val="11"/>
  </w:num>
  <w:num w:numId="19">
    <w:abstractNumId w:val="15"/>
  </w:num>
  <w:num w:numId="20">
    <w:abstractNumId w:val="20"/>
  </w:num>
  <w:num w:numId="21">
    <w:abstractNumId w:val="21"/>
  </w:num>
  <w:num w:numId="22">
    <w:abstractNumId w:val="23"/>
  </w:num>
  <w:num w:numId="23">
    <w:abstractNumId w:val="17"/>
  </w:num>
  <w:num w:numId="24">
    <w:abstractNumId w:val="16"/>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A9"/>
    <w:rsid w:val="00097314"/>
    <w:rsid w:val="00466CE5"/>
    <w:rsid w:val="00537230"/>
    <w:rsid w:val="005F4CBB"/>
    <w:rsid w:val="00623325"/>
    <w:rsid w:val="006F5EC9"/>
    <w:rsid w:val="007F2074"/>
    <w:rsid w:val="00996BA8"/>
    <w:rsid w:val="00DF576D"/>
    <w:rsid w:val="00E0169A"/>
    <w:rsid w:val="00ED5FF9"/>
    <w:rsid w:val="00F5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EA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unhideWhenUsed/>
    <w:qFormat/>
    <w:rsid w:val="00F569A9"/>
    <w:pPr>
      <w:ind w:left="720"/>
      <w:contextualSpacing/>
    </w:pPr>
  </w:style>
  <w:style w:type="paragraph" w:styleId="NormalWeb">
    <w:name w:val="Normal (Web)"/>
    <w:basedOn w:val="Normal"/>
    <w:uiPriority w:val="99"/>
    <w:semiHidden/>
    <w:unhideWhenUsed/>
    <w:rsid w:val="005F4CBB"/>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5F4CB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76710">
      <w:bodyDiv w:val="1"/>
      <w:marLeft w:val="0"/>
      <w:marRight w:val="0"/>
      <w:marTop w:val="0"/>
      <w:marBottom w:val="0"/>
      <w:divBdr>
        <w:top w:val="none" w:sz="0" w:space="0" w:color="auto"/>
        <w:left w:val="none" w:sz="0" w:space="0" w:color="auto"/>
        <w:bottom w:val="none" w:sz="0" w:space="0" w:color="auto"/>
        <w:right w:val="none" w:sz="0" w:space="0" w:color="auto"/>
      </w:divBdr>
    </w:div>
    <w:div w:id="864369413">
      <w:bodyDiv w:val="1"/>
      <w:marLeft w:val="0"/>
      <w:marRight w:val="0"/>
      <w:marTop w:val="0"/>
      <w:marBottom w:val="0"/>
      <w:divBdr>
        <w:top w:val="none" w:sz="0" w:space="0" w:color="auto"/>
        <w:left w:val="none" w:sz="0" w:space="0" w:color="auto"/>
        <w:bottom w:val="none" w:sz="0" w:space="0" w:color="auto"/>
        <w:right w:val="none" w:sz="0" w:space="0" w:color="auto"/>
      </w:divBdr>
    </w:div>
    <w:div w:id="1343699410">
      <w:bodyDiv w:val="1"/>
      <w:marLeft w:val="0"/>
      <w:marRight w:val="0"/>
      <w:marTop w:val="0"/>
      <w:marBottom w:val="0"/>
      <w:divBdr>
        <w:top w:val="none" w:sz="0" w:space="0" w:color="auto"/>
        <w:left w:val="none" w:sz="0" w:space="0" w:color="auto"/>
        <w:bottom w:val="none" w:sz="0" w:space="0" w:color="auto"/>
        <w:right w:val="none" w:sz="0" w:space="0" w:color="auto"/>
      </w:divBdr>
    </w:div>
    <w:div w:id="1356544389">
      <w:bodyDiv w:val="1"/>
      <w:marLeft w:val="0"/>
      <w:marRight w:val="0"/>
      <w:marTop w:val="0"/>
      <w:marBottom w:val="0"/>
      <w:divBdr>
        <w:top w:val="none" w:sz="0" w:space="0" w:color="auto"/>
        <w:left w:val="none" w:sz="0" w:space="0" w:color="auto"/>
        <w:bottom w:val="none" w:sz="0" w:space="0" w:color="auto"/>
        <w:right w:val="none" w:sz="0" w:space="0" w:color="auto"/>
      </w:divBdr>
    </w:div>
    <w:div w:id="1380128336">
      <w:bodyDiv w:val="1"/>
      <w:marLeft w:val="0"/>
      <w:marRight w:val="0"/>
      <w:marTop w:val="0"/>
      <w:marBottom w:val="0"/>
      <w:divBdr>
        <w:top w:val="none" w:sz="0" w:space="0" w:color="auto"/>
        <w:left w:val="none" w:sz="0" w:space="0" w:color="auto"/>
        <w:bottom w:val="none" w:sz="0" w:space="0" w:color="auto"/>
        <w:right w:val="none" w:sz="0" w:space="0" w:color="auto"/>
      </w:divBdr>
    </w:div>
    <w:div w:id="1425227508">
      <w:bodyDiv w:val="1"/>
      <w:marLeft w:val="0"/>
      <w:marRight w:val="0"/>
      <w:marTop w:val="0"/>
      <w:marBottom w:val="0"/>
      <w:divBdr>
        <w:top w:val="none" w:sz="0" w:space="0" w:color="auto"/>
        <w:left w:val="none" w:sz="0" w:space="0" w:color="auto"/>
        <w:bottom w:val="none" w:sz="0" w:space="0" w:color="auto"/>
        <w:right w:val="none" w:sz="0" w:space="0" w:color="auto"/>
      </w:divBdr>
    </w:div>
    <w:div w:id="1494445419">
      <w:bodyDiv w:val="1"/>
      <w:marLeft w:val="0"/>
      <w:marRight w:val="0"/>
      <w:marTop w:val="0"/>
      <w:marBottom w:val="0"/>
      <w:divBdr>
        <w:top w:val="none" w:sz="0" w:space="0" w:color="auto"/>
        <w:left w:val="none" w:sz="0" w:space="0" w:color="auto"/>
        <w:bottom w:val="none" w:sz="0" w:space="0" w:color="auto"/>
        <w:right w:val="none" w:sz="0" w:space="0" w:color="auto"/>
      </w:divBdr>
    </w:div>
    <w:div w:id="1605502110">
      <w:bodyDiv w:val="1"/>
      <w:marLeft w:val="0"/>
      <w:marRight w:val="0"/>
      <w:marTop w:val="0"/>
      <w:marBottom w:val="0"/>
      <w:divBdr>
        <w:top w:val="none" w:sz="0" w:space="0" w:color="auto"/>
        <w:left w:val="none" w:sz="0" w:space="0" w:color="auto"/>
        <w:bottom w:val="none" w:sz="0" w:space="0" w:color="auto"/>
        <w:right w:val="none" w:sz="0" w:space="0" w:color="auto"/>
      </w:divBdr>
    </w:div>
    <w:div w:id="1722826894">
      <w:bodyDiv w:val="1"/>
      <w:marLeft w:val="0"/>
      <w:marRight w:val="0"/>
      <w:marTop w:val="0"/>
      <w:marBottom w:val="0"/>
      <w:divBdr>
        <w:top w:val="none" w:sz="0" w:space="0" w:color="auto"/>
        <w:left w:val="none" w:sz="0" w:space="0" w:color="auto"/>
        <w:bottom w:val="none" w:sz="0" w:space="0" w:color="auto"/>
        <w:right w:val="none" w:sz="0" w:space="0" w:color="auto"/>
      </w:divBdr>
    </w:div>
    <w:div w:id="1828398070">
      <w:bodyDiv w:val="1"/>
      <w:marLeft w:val="0"/>
      <w:marRight w:val="0"/>
      <w:marTop w:val="0"/>
      <w:marBottom w:val="0"/>
      <w:divBdr>
        <w:top w:val="none" w:sz="0" w:space="0" w:color="auto"/>
        <w:left w:val="none" w:sz="0" w:space="0" w:color="auto"/>
        <w:bottom w:val="none" w:sz="0" w:space="0" w:color="auto"/>
        <w:right w:val="none" w:sz="0" w:space="0" w:color="auto"/>
      </w:divBdr>
    </w:div>
    <w:div w:id="21337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nsole.bluemix.net/dashboard/apps/" TargetMode="External"/><Relationship Id="rId8" Type="http://schemas.openxmlformats.org/officeDocument/2006/relationships/hyperlink" Target="localhost:3000" TargetMode="External"/><Relationship Id="rId9" Type="http://schemas.openxmlformats.org/officeDocument/2006/relationships/hyperlink" Target="https://api.slack.com/app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larvizhis/Library/Containers/com.microsoft.Word/Data/Library/Caches/16393/TM10002083/Make%20a%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D16181C92104595B3EE90BC9540BB"/>
        <w:category>
          <w:name w:val="General"/>
          <w:gallery w:val="placeholder"/>
        </w:category>
        <w:types>
          <w:type w:val="bbPlcHdr"/>
        </w:types>
        <w:behaviors>
          <w:behavior w:val="content"/>
        </w:behaviors>
        <w:guid w:val="{867BC796-4F62-574D-95A4-09E2695B71E7}"/>
      </w:docPartPr>
      <w:docPartBody>
        <w:p w:rsidR="00000000" w:rsidRDefault="00BE60D6" w:rsidP="00BE60D6">
          <w:pPr>
            <w:pStyle w:val="601D16181C92104595B3EE90BC9540B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5B9BD5"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37"/>
    <w:rsid w:val="00610171"/>
    <w:rsid w:val="00BE60D6"/>
    <w:rsid w:val="00EE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7F5DA16FF3E47B423058D97F68090">
    <w:name w:val="DC07F5DA16FF3E47B423058D97F68090"/>
  </w:style>
  <w:style w:type="paragraph" w:styleId="ListNumber">
    <w:name w:val="List Number"/>
    <w:basedOn w:val="Normal"/>
    <w:uiPriority w:val="10"/>
    <w:unhideWhenUsed/>
    <w:qFormat/>
    <w:pPr>
      <w:numPr>
        <w:numId w:val="1"/>
      </w:numPr>
      <w:spacing w:after="120" w:line="288" w:lineRule="auto"/>
    </w:pPr>
    <w:rPr>
      <w:rFonts w:eastAsiaTheme="minorHAnsi"/>
      <w:color w:val="595959" w:themeColor="text1" w:themeTint="A6"/>
      <w:sz w:val="28"/>
      <w:szCs w:val="28"/>
      <w:lang w:eastAsia="ja-JP"/>
    </w:rPr>
  </w:style>
  <w:style w:type="paragraph" w:customStyle="1" w:styleId="6CC3356BAB6BFB4BB8CBC864128FA1F7">
    <w:name w:val="6CC3356BAB6BFB4BB8CBC864128FA1F7"/>
  </w:style>
  <w:style w:type="paragraph" w:customStyle="1" w:styleId="92FD6A9FB1EB714AA4370728E5EF0B7D">
    <w:name w:val="92FD6A9FB1EB714AA4370728E5EF0B7D"/>
    <w:rsid w:val="00BE60D6"/>
  </w:style>
  <w:style w:type="paragraph" w:customStyle="1" w:styleId="601D16181C92104595B3EE90BC9540BB">
    <w:name w:val="601D16181C92104595B3EE90BC9540BB"/>
    <w:rsid w:val="00BE6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40</TotalTime>
  <Pages>5</Pages>
  <Words>659</Words>
  <Characters>3758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16-dec-17 @author-  Malar Saravanan</dc:title>
  <dc:subject/>
  <dc:creator>Microsoft Office User</dc:creator>
  <cp:keywords/>
  <dc:description/>
  <cp:lastModifiedBy>Microsoft Office User</cp:lastModifiedBy>
  <cp:revision>3</cp:revision>
  <dcterms:created xsi:type="dcterms:W3CDTF">2017-12-15T20:08:00Z</dcterms:created>
  <dcterms:modified xsi:type="dcterms:W3CDTF">2017-12-15T21:41:00Z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